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DA259" w14:textId="77777777" w:rsidR="006F3505" w:rsidRDefault="006F3505">
      <w:pPr>
        <w:jc w:val="center"/>
        <w:rPr>
          <w:sz w:val="22"/>
        </w:rPr>
      </w:pPr>
    </w:p>
    <w:p w14:paraId="223A2406" w14:textId="77777777" w:rsidR="006F3505" w:rsidRDefault="006F3505" w:rsidP="0050055E">
      <w:pPr>
        <w:jc w:val="left"/>
        <w:rPr>
          <w:sz w:val="22"/>
        </w:rPr>
      </w:pPr>
    </w:p>
    <w:p w14:paraId="2B84BF0A" w14:textId="56ED79FF" w:rsidR="006F3505" w:rsidRPr="00984225" w:rsidRDefault="009A6F54" w:rsidP="00984225">
      <w:pPr>
        <w:jc w:val="left"/>
        <w:rPr>
          <w:sz w:val="22"/>
        </w:rPr>
      </w:pPr>
      <w:r w:rsidRPr="00984225">
        <w:rPr>
          <w:noProof/>
          <w:sz w:val="22"/>
        </w:rPr>
        <w:drawing>
          <wp:inline distT="0" distB="0" distL="0" distR="0" wp14:anchorId="4238F050" wp14:editId="3E7C1FF1">
            <wp:extent cx="6470650" cy="76835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7DA76" w14:textId="77777777" w:rsidR="006F3505" w:rsidRPr="00B656DC" w:rsidRDefault="006F3505">
      <w:pPr>
        <w:jc w:val="center"/>
        <w:rPr>
          <w:sz w:val="22"/>
        </w:rPr>
      </w:pPr>
    </w:p>
    <w:p w14:paraId="6394BBD4" w14:textId="77777777" w:rsidR="006F3505" w:rsidRPr="00B656DC" w:rsidRDefault="006F3505">
      <w:pPr>
        <w:jc w:val="center"/>
        <w:rPr>
          <w:sz w:val="22"/>
        </w:rPr>
      </w:pPr>
    </w:p>
    <w:p w14:paraId="5BF6A17C" w14:textId="77777777" w:rsidR="00121401" w:rsidRPr="00B656DC" w:rsidRDefault="00121401">
      <w:pPr>
        <w:jc w:val="center"/>
        <w:rPr>
          <w:sz w:val="22"/>
        </w:rPr>
      </w:pPr>
    </w:p>
    <w:p w14:paraId="1F9DFA59" w14:textId="77777777" w:rsidR="00121401" w:rsidRPr="00B656DC" w:rsidRDefault="00121401">
      <w:pPr>
        <w:jc w:val="center"/>
        <w:rPr>
          <w:sz w:val="22"/>
        </w:rPr>
      </w:pPr>
    </w:p>
    <w:p w14:paraId="0A99FC2E" w14:textId="77777777" w:rsidR="00B656DC" w:rsidRPr="00B656DC" w:rsidRDefault="00B656DC" w:rsidP="00B656DC">
      <w:pPr>
        <w:jc w:val="center"/>
        <w:rPr>
          <w:sz w:val="22"/>
        </w:rPr>
      </w:pPr>
    </w:p>
    <w:p w14:paraId="506C2E00" w14:textId="5588F466" w:rsidR="006F3505" w:rsidRPr="00B656DC" w:rsidRDefault="006801D3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>Arbeitsblatt „Projektorganisation“</w:t>
      </w:r>
    </w:p>
    <w:p w14:paraId="612DA62A" w14:textId="77777777" w:rsidR="006F3505" w:rsidRDefault="006F3505">
      <w:pPr>
        <w:jc w:val="center"/>
        <w:rPr>
          <w:sz w:val="22"/>
        </w:rPr>
      </w:pPr>
    </w:p>
    <w:p w14:paraId="0C96C408" w14:textId="77777777" w:rsidR="00396E18" w:rsidRPr="00B656DC" w:rsidRDefault="00396E18">
      <w:pPr>
        <w:jc w:val="center"/>
        <w:rPr>
          <w:sz w:val="22"/>
        </w:rPr>
      </w:pPr>
    </w:p>
    <w:p w14:paraId="2F4C963D" w14:textId="77777777" w:rsidR="00B656DC" w:rsidRDefault="00B656DC">
      <w:pPr>
        <w:jc w:val="center"/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01D3" w:rsidRPr="00632E19" w14:paraId="25369318" w14:textId="77777777" w:rsidTr="006801D3">
        <w:tc>
          <w:tcPr>
            <w:tcW w:w="4814" w:type="dxa"/>
          </w:tcPr>
          <w:p w14:paraId="7C9070E6" w14:textId="77777777" w:rsidR="002D7539" w:rsidRDefault="006801D3" w:rsidP="006801D3">
            <w:pPr>
              <w:jc w:val="left"/>
              <w:rPr>
                <w:b/>
                <w:bCs/>
                <w:szCs w:val="22"/>
              </w:rPr>
            </w:pPr>
            <w:r w:rsidRPr="00632E19">
              <w:rPr>
                <w:b/>
                <w:bCs/>
                <w:szCs w:val="22"/>
              </w:rPr>
              <w:t>Gewähltes Projekt:</w:t>
            </w:r>
            <w:r w:rsidR="00A17488">
              <w:rPr>
                <w:b/>
                <w:bCs/>
                <w:szCs w:val="22"/>
              </w:rPr>
              <w:t xml:space="preserve"> </w:t>
            </w:r>
          </w:p>
          <w:p w14:paraId="6AB69DF3" w14:textId="4F3D4517" w:rsidR="006801D3" w:rsidRPr="005D2B79" w:rsidRDefault="00A17488" w:rsidP="006801D3">
            <w:pPr>
              <w:jc w:val="left"/>
              <w:rPr>
                <w:szCs w:val="22"/>
              </w:rPr>
            </w:pPr>
            <w:r w:rsidRPr="005D2B79">
              <w:rPr>
                <w:szCs w:val="22"/>
              </w:rPr>
              <w:t>Blackjack</w:t>
            </w:r>
            <w:r w:rsidR="006801D3" w:rsidRPr="005D2B79">
              <w:rPr>
                <w:szCs w:val="22"/>
              </w:rPr>
              <w:br/>
            </w:r>
          </w:p>
          <w:p w14:paraId="79166A1A" w14:textId="3FC5BE80" w:rsidR="00632E19" w:rsidRPr="00632E19" w:rsidRDefault="00632E19" w:rsidP="005D2B79">
            <w:pPr>
              <w:jc w:val="left"/>
              <w:rPr>
                <w:szCs w:val="22"/>
              </w:rPr>
            </w:pPr>
          </w:p>
        </w:tc>
        <w:tc>
          <w:tcPr>
            <w:tcW w:w="4814" w:type="dxa"/>
          </w:tcPr>
          <w:p w14:paraId="3574C10E" w14:textId="77777777" w:rsidR="002D7539" w:rsidRDefault="00632E19" w:rsidP="006801D3">
            <w:pPr>
              <w:jc w:val="left"/>
              <w:rPr>
                <w:b/>
                <w:bCs/>
                <w:szCs w:val="22"/>
              </w:rPr>
            </w:pPr>
            <w:r w:rsidRPr="00632E19">
              <w:rPr>
                <w:b/>
                <w:bCs/>
                <w:szCs w:val="22"/>
              </w:rPr>
              <w:t>Teamname:</w:t>
            </w:r>
          </w:p>
          <w:p w14:paraId="04526739" w14:textId="5B1EFF84" w:rsidR="00632E19" w:rsidRPr="005D2B79" w:rsidRDefault="00F67C5A" w:rsidP="006801D3">
            <w:pPr>
              <w:jc w:val="left"/>
              <w:rPr>
                <w:szCs w:val="22"/>
              </w:rPr>
            </w:pPr>
            <w:r w:rsidRPr="005D2B79">
              <w:rPr>
                <w:szCs w:val="22"/>
              </w:rPr>
              <w:t>Krach</w:t>
            </w:r>
          </w:p>
          <w:p w14:paraId="6BF15AD5" w14:textId="5393CC59" w:rsidR="00632E19" w:rsidRPr="00632E19" w:rsidRDefault="00632E19" w:rsidP="006801D3">
            <w:pPr>
              <w:jc w:val="left"/>
              <w:rPr>
                <w:szCs w:val="22"/>
              </w:rPr>
            </w:pPr>
          </w:p>
        </w:tc>
      </w:tr>
      <w:tr w:rsidR="006801D3" w:rsidRPr="00632E19" w14:paraId="39B44504" w14:textId="77777777" w:rsidTr="006801D3">
        <w:tc>
          <w:tcPr>
            <w:tcW w:w="4814" w:type="dxa"/>
          </w:tcPr>
          <w:p w14:paraId="04A06C74" w14:textId="77777777" w:rsidR="002D7539" w:rsidRDefault="00632E19" w:rsidP="006801D3">
            <w:pPr>
              <w:jc w:val="left"/>
              <w:rPr>
                <w:b/>
                <w:bCs/>
                <w:szCs w:val="22"/>
              </w:rPr>
            </w:pPr>
            <w:r w:rsidRPr="00632E19">
              <w:rPr>
                <w:b/>
                <w:bCs/>
                <w:szCs w:val="22"/>
              </w:rPr>
              <w:t>Gewählter</w:t>
            </w:r>
            <w:r w:rsidR="006801D3" w:rsidRPr="00632E19">
              <w:rPr>
                <w:b/>
                <w:bCs/>
                <w:szCs w:val="22"/>
              </w:rPr>
              <w:t xml:space="preserve"> Schwierigkeitsgrad</w:t>
            </w:r>
            <w:r w:rsidRPr="00632E19">
              <w:rPr>
                <w:b/>
                <w:bCs/>
                <w:szCs w:val="22"/>
              </w:rPr>
              <w:t>:</w:t>
            </w:r>
            <w:r w:rsidR="00F67C5A">
              <w:rPr>
                <w:b/>
                <w:bCs/>
                <w:szCs w:val="22"/>
              </w:rPr>
              <w:t xml:space="preserve"> </w:t>
            </w:r>
          </w:p>
          <w:p w14:paraId="39B5C0FB" w14:textId="68135AC8" w:rsidR="006801D3" w:rsidRPr="005D2B79" w:rsidRDefault="00F67C5A" w:rsidP="006801D3">
            <w:pPr>
              <w:jc w:val="left"/>
              <w:rPr>
                <w:szCs w:val="22"/>
              </w:rPr>
            </w:pPr>
            <w:r w:rsidRPr="005D2B79">
              <w:rPr>
                <w:szCs w:val="22"/>
              </w:rPr>
              <w:t>3</w:t>
            </w:r>
            <w:r w:rsidR="006801D3" w:rsidRPr="005D2B79">
              <w:rPr>
                <w:szCs w:val="22"/>
              </w:rPr>
              <w:br/>
            </w:r>
            <w:r w:rsidR="006801D3" w:rsidRPr="005D2B79">
              <w:rPr>
                <w:szCs w:val="22"/>
              </w:rPr>
              <w:br/>
            </w:r>
          </w:p>
        </w:tc>
        <w:tc>
          <w:tcPr>
            <w:tcW w:w="4814" w:type="dxa"/>
          </w:tcPr>
          <w:p w14:paraId="589BB42E" w14:textId="77777777" w:rsidR="002D7539" w:rsidRDefault="00B168E8" w:rsidP="00632E19">
            <w:pPr>
              <w:jc w:val="left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Team</w:t>
            </w:r>
            <w:r w:rsidR="00632E19" w:rsidRPr="00632E19">
              <w:rPr>
                <w:b/>
                <w:bCs/>
                <w:szCs w:val="22"/>
              </w:rPr>
              <w:t>-</w:t>
            </w:r>
            <w:r>
              <w:rPr>
                <w:b/>
                <w:bCs/>
                <w:szCs w:val="22"/>
              </w:rPr>
              <w:t>Ansprechpartner:in</w:t>
            </w:r>
            <w:r w:rsidR="00632E19" w:rsidRPr="00632E19">
              <w:rPr>
                <w:b/>
                <w:bCs/>
                <w:szCs w:val="22"/>
              </w:rPr>
              <w:t>:</w:t>
            </w:r>
            <w:r w:rsidR="00F67C5A">
              <w:rPr>
                <w:b/>
                <w:bCs/>
                <w:szCs w:val="22"/>
              </w:rPr>
              <w:t xml:space="preserve"> </w:t>
            </w:r>
          </w:p>
          <w:p w14:paraId="01544625" w14:textId="6110B279" w:rsidR="00632E19" w:rsidRDefault="00604A0D" w:rsidP="00632E19">
            <w:pPr>
              <w:jc w:val="left"/>
              <w:rPr>
                <w:szCs w:val="22"/>
              </w:rPr>
            </w:pPr>
            <w:r w:rsidRPr="005D2B79">
              <w:rPr>
                <w:szCs w:val="22"/>
              </w:rPr>
              <w:t xml:space="preserve">Kenan </w:t>
            </w:r>
            <w:proofErr w:type="spellStart"/>
            <w:r w:rsidRPr="005D2B79">
              <w:rPr>
                <w:szCs w:val="22"/>
              </w:rPr>
              <w:t>Isakovic</w:t>
            </w:r>
            <w:proofErr w:type="spellEnd"/>
          </w:p>
          <w:p w14:paraId="7CAE8019" w14:textId="1F864372" w:rsidR="005D2B79" w:rsidRPr="005D2B79" w:rsidRDefault="005D2B79" w:rsidP="00632E19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kenan.isakovic@stud.fh-campuswien.ac.at</w:t>
            </w:r>
          </w:p>
          <w:p w14:paraId="0CB93F0B" w14:textId="20FD7AA5" w:rsidR="00632E19" w:rsidRPr="00632E19" w:rsidRDefault="00632E19" w:rsidP="005D2B79">
            <w:pPr>
              <w:jc w:val="left"/>
              <w:rPr>
                <w:b/>
                <w:bCs/>
                <w:szCs w:val="22"/>
              </w:rPr>
            </w:pPr>
          </w:p>
        </w:tc>
      </w:tr>
      <w:tr w:rsidR="006801D3" w:rsidRPr="00632E19" w14:paraId="41A7A914" w14:textId="77777777" w:rsidTr="006801D3">
        <w:tc>
          <w:tcPr>
            <w:tcW w:w="4814" w:type="dxa"/>
          </w:tcPr>
          <w:p w14:paraId="53C870E3" w14:textId="77777777" w:rsidR="006801D3" w:rsidRPr="00632E19" w:rsidRDefault="006801D3" w:rsidP="006801D3">
            <w:pPr>
              <w:jc w:val="left"/>
              <w:rPr>
                <w:szCs w:val="22"/>
              </w:rPr>
            </w:pPr>
          </w:p>
        </w:tc>
        <w:tc>
          <w:tcPr>
            <w:tcW w:w="4814" w:type="dxa"/>
          </w:tcPr>
          <w:p w14:paraId="1989397B" w14:textId="2CE826F8" w:rsidR="006801D3" w:rsidRDefault="00632E19" w:rsidP="006801D3">
            <w:pPr>
              <w:jc w:val="left"/>
              <w:rPr>
                <w:b/>
                <w:bCs/>
                <w:szCs w:val="22"/>
              </w:rPr>
            </w:pPr>
            <w:r w:rsidRPr="00632E19">
              <w:rPr>
                <w:b/>
                <w:bCs/>
                <w:szCs w:val="22"/>
              </w:rPr>
              <w:t>Teammitglieder:</w:t>
            </w:r>
            <w:r w:rsidR="00816B6C">
              <w:rPr>
                <w:b/>
                <w:bCs/>
                <w:szCs w:val="22"/>
              </w:rPr>
              <w:t xml:space="preserve"> </w:t>
            </w:r>
          </w:p>
          <w:p w14:paraId="68415995" w14:textId="7208D3C6" w:rsidR="00816B6C" w:rsidRPr="005D2B79" w:rsidRDefault="00816B6C" w:rsidP="006801D3">
            <w:pPr>
              <w:jc w:val="left"/>
              <w:rPr>
                <w:szCs w:val="22"/>
              </w:rPr>
            </w:pPr>
            <w:r w:rsidRPr="005D2B79">
              <w:rPr>
                <w:szCs w:val="22"/>
              </w:rPr>
              <w:t>Kenan Isakovic</w:t>
            </w:r>
          </w:p>
          <w:p w14:paraId="457397B1" w14:textId="125B4854" w:rsidR="00816B6C" w:rsidRPr="005D2B79" w:rsidRDefault="00B207F8" w:rsidP="006801D3">
            <w:pPr>
              <w:jc w:val="left"/>
              <w:rPr>
                <w:szCs w:val="22"/>
              </w:rPr>
            </w:pPr>
            <w:r w:rsidRPr="005D2B79">
              <w:rPr>
                <w:szCs w:val="22"/>
              </w:rPr>
              <w:t>Anna Karapetian</w:t>
            </w:r>
          </w:p>
          <w:p w14:paraId="3C4AD515" w14:textId="694F747E" w:rsidR="00B207F8" w:rsidRPr="005D2B79" w:rsidRDefault="00B207F8" w:rsidP="006801D3">
            <w:pPr>
              <w:jc w:val="left"/>
              <w:rPr>
                <w:szCs w:val="22"/>
              </w:rPr>
            </w:pPr>
            <w:r w:rsidRPr="005D2B79">
              <w:rPr>
                <w:szCs w:val="22"/>
              </w:rPr>
              <w:t>Harun Sefer</w:t>
            </w:r>
          </w:p>
          <w:p w14:paraId="14054713" w14:textId="26A65BD6" w:rsidR="00B207F8" w:rsidRPr="005D2B79" w:rsidRDefault="00B207F8" w:rsidP="006801D3">
            <w:pPr>
              <w:jc w:val="left"/>
              <w:rPr>
                <w:szCs w:val="22"/>
              </w:rPr>
            </w:pPr>
            <w:r w:rsidRPr="005D2B79">
              <w:rPr>
                <w:szCs w:val="22"/>
              </w:rPr>
              <w:t>Rana Soliman</w:t>
            </w:r>
          </w:p>
          <w:p w14:paraId="7BB07E7B" w14:textId="77777777" w:rsidR="00632E19" w:rsidRPr="00632E19" w:rsidRDefault="00632E19" w:rsidP="006801D3">
            <w:pPr>
              <w:jc w:val="left"/>
              <w:rPr>
                <w:szCs w:val="22"/>
              </w:rPr>
            </w:pPr>
          </w:p>
          <w:p w14:paraId="09FA377F" w14:textId="77777777" w:rsidR="00632E19" w:rsidRPr="00632E19" w:rsidRDefault="00632E19" w:rsidP="006801D3">
            <w:pPr>
              <w:jc w:val="left"/>
              <w:rPr>
                <w:szCs w:val="22"/>
              </w:rPr>
            </w:pPr>
          </w:p>
          <w:p w14:paraId="46A27E01" w14:textId="77777777" w:rsidR="00632E19" w:rsidRPr="00632E19" w:rsidRDefault="00632E19" w:rsidP="006801D3">
            <w:pPr>
              <w:jc w:val="left"/>
              <w:rPr>
                <w:szCs w:val="22"/>
              </w:rPr>
            </w:pPr>
          </w:p>
          <w:p w14:paraId="4E1D4B65" w14:textId="77777777" w:rsidR="00632E19" w:rsidRPr="00632E19" w:rsidRDefault="00632E19" w:rsidP="006801D3">
            <w:pPr>
              <w:jc w:val="left"/>
              <w:rPr>
                <w:szCs w:val="22"/>
              </w:rPr>
            </w:pPr>
          </w:p>
          <w:p w14:paraId="4B9F846A" w14:textId="449ADDE4" w:rsidR="00632E19" w:rsidRPr="00632E19" w:rsidRDefault="00632E19" w:rsidP="006801D3">
            <w:pPr>
              <w:jc w:val="left"/>
              <w:rPr>
                <w:szCs w:val="22"/>
              </w:rPr>
            </w:pPr>
          </w:p>
        </w:tc>
      </w:tr>
    </w:tbl>
    <w:p w14:paraId="1761FB49" w14:textId="77777777" w:rsidR="006801D3" w:rsidRPr="00B656DC" w:rsidRDefault="006801D3">
      <w:pPr>
        <w:jc w:val="center"/>
        <w:rPr>
          <w:sz w:val="22"/>
        </w:rPr>
      </w:pPr>
    </w:p>
    <w:p w14:paraId="7461229F" w14:textId="77777777" w:rsidR="006F3505" w:rsidRDefault="006F3505" w:rsidP="004B678D">
      <w:pPr>
        <w:rPr>
          <w:sz w:val="22"/>
        </w:rPr>
        <w:sectPr w:rsidR="006F3505">
          <w:footerReference w:type="even" r:id="rId8"/>
          <w:headerReference w:type="first" r:id="rId9"/>
          <w:pgSz w:w="11907" w:h="16840" w:code="9"/>
          <w:pgMar w:top="794" w:right="851" w:bottom="833" w:left="1418" w:header="567" w:footer="1134" w:gutter="0"/>
          <w:cols w:space="720"/>
          <w:titlePg/>
        </w:sectPr>
      </w:pPr>
    </w:p>
    <w:p w14:paraId="4E8AE9D2" w14:textId="2EC7E622" w:rsidR="00B656DC" w:rsidRDefault="00396E18" w:rsidP="006801D3">
      <w:pPr>
        <w:rPr>
          <w:b/>
          <w:bCs/>
          <w:sz w:val="40"/>
          <w:szCs w:val="40"/>
        </w:rPr>
      </w:pPr>
      <w:r w:rsidRPr="00396E18">
        <w:rPr>
          <w:b/>
          <w:bCs/>
          <w:sz w:val="40"/>
          <w:szCs w:val="40"/>
        </w:rPr>
        <w:lastRenderedPageBreak/>
        <w:t>Aufgaben im Rahmen des Projekt Kick-off</w:t>
      </w:r>
    </w:p>
    <w:p w14:paraId="0332B5E4" w14:textId="77777777" w:rsidR="00396E18" w:rsidRDefault="00396E18" w:rsidP="006801D3">
      <w:pPr>
        <w:rPr>
          <w:b/>
          <w:bCs/>
          <w:szCs w:val="24"/>
        </w:rPr>
      </w:pPr>
    </w:p>
    <w:p w14:paraId="6F3EF117" w14:textId="1B69F0D4" w:rsidR="00396E18" w:rsidRPr="00DE257F" w:rsidRDefault="00396E18" w:rsidP="00DE257F">
      <w:pPr>
        <w:pStyle w:val="Listenabsatz"/>
        <w:numPr>
          <w:ilvl w:val="0"/>
          <w:numId w:val="18"/>
        </w:numPr>
        <w:spacing w:before="120" w:after="120"/>
        <w:ind w:hanging="357"/>
        <w:contextualSpacing w:val="0"/>
        <w:rPr>
          <w:b/>
          <w:bCs/>
          <w:sz w:val="22"/>
          <w:szCs w:val="22"/>
        </w:rPr>
      </w:pPr>
      <w:r w:rsidRPr="00DE257F">
        <w:rPr>
          <w:b/>
          <w:bCs/>
          <w:sz w:val="22"/>
          <w:szCs w:val="22"/>
        </w:rPr>
        <w:t xml:space="preserve">Projektauswahl: </w:t>
      </w:r>
      <w:r w:rsidRPr="00DE257F">
        <w:rPr>
          <w:sz w:val="22"/>
          <w:szCs w:val="22"/>
        </w:rPr>
        <w:t xml:space="preserve">Pro Team muss ein „Priorität 1“ und ein „Priorität 2“ Projekt gewählt </w:t>
      </w:r>
      <w:r w:rsidR="00DE257F" w:rsidRPr="00DE257F">
        <w:rPr>
          <w:sz w:val="22"/>
          <w:szCs w:val="22"/>
        </w:rPr>
        <w:t xml:space="preserve">und in der Übung den </w:t>
      </w:r>
      <w:proofErr w:type="gramStart"/>
      <w:r w:rsidR="00DE257F" w:rsidRPr="00DE257F">
        <w:rPr>
          <w:sz w:val="22"/>
          <w:szCs w:val="22"/>
        </w:rPr>
        <w:t>Lektor:innen</w:t>
      </w:r>
      <w:proofErr w:type="gramEnd"/>
      <w:r w:rsidR="00DE257F" w:rsidRPr="00DE257F">
        <w:rPr>
          <w:sz w:val="22"/>
          <w:szCs w:val="22"/>
        </w:rPr>
        <w:t xml:space="preserve"> genannt werden.</w:t>
      </w:r>
    </w:p>
    <w:p w14:paraId="29613096" w14:textId="6E372B78" w:rsidR="00DE257F" w:rsidRDefault="00DE257F" w:rsidP="00DE257F">
      <w:pPr>
        <w:pStyle w:val="Listenabsatz"/>
        <w:numPr>
          <w:ilvl w:val="1"/>
          <w:numId w:val="18"/>
        </w:numPr>
        <w:spacing w:before="120" w:after="120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Die Projekte können entweder aus der Projekt-Vorschlagsliste gewählt werden. Es können aber auch eigene Projektideen durch die Teams eingebracht werden (sie müssen mit der Komplexität unserer Projektvorschläge vergleichbar sein). </w:t>
      </w:r>
    </w:p>
    <w:p w14:paraId="609D10A3" w14:textId="299A8EB3" w:rsidR="00DE257F" w:rsidRDefault="00DE257F" w:rsidP="00DE257F">
      <w:pPr>
        <w:pStyle w:val="Listenabsatz"/>
        <w:numPr>
          <w:ilvl w:val="1"/>
          <w:numId w:val="18"/>
        </w:numPr>
        <w:spacing w:before="120" w:after="120"/>
        <w:ind w:hanging="357"/>
        <w:contextualSpacing w:val="0"/>
        <w:rPr>
          <w:sz w:val="22"/>
          <w:szCs w:val="22"/>
        </w:rPr>
      </w:pPr>
      <w:r w:rsidRPr="00DE257F">
        <w:rPr>
          <w:sz w:val="22"/>
          <w:szCs w:val="22"/>
        </w:rPr>
        <w:t xml:space="preserve">Die finale Genehmigung </w:t>
      </w:r>
      <w:r>
        <w:rPr>
          <w:sz w:val="22"/>
          <w:szCs w:val="22"/>
        </w:rPr>
        <w:t xml:space="preserve">/ Zuteilung erfolgt durch die </w:t>
      </w:r>
      <w:proofErr w:type="gramStart"/>
      <w:r w:rsidRPr="00DE257F">
        <w:rPr>
          <w:sz w:val="22"/>
          <w:szCs w:val="22"/>
        </w:rPr>
        <w:t>Lektor:innen</w:t>
      </w:r>
      <w:proofErr w:type="gramEnd"/>
      <w:r>
        <w:rPr>
          <w:sz w:val="22"/>
          <w:szCs w:val="22"/>
        </w:rPr>
        <w:t xml:space="preserve"> und wird in Moodle veröffentlicht</w:t>
      </w:r>
    </w:p>
    <w:p w14:paraId="24299C70" w14:textId="427FD8D2" w:rsidR="00DE257F" w:rsidRDefault="00DE257F" w:rsidP="00DE257F">
      <w:pPr>
        <w:pStyle w:val="Listenabsatz"/>
        <w:numPr>
          <w:ilvl w:val="0"/>
          <w:numId w:val="18"/>
        </w:numPr>
        <w:spacing w:before="120" w:after="120"/>
        <w:contextualSpacing w:val="0"/>
        <w:rPr>
          <w:sz w:val="22"/>
          <w:szCs w:val="22"/>
        </w:rPr>
      </w:pPr>
      <w:r w:rsidRPr="00DE257F">
        <w:rPr>
          <w:b/>
          <w:bCs/>
          <w:sz w:val="22"/>
          <w:szCs w:val="22"/>
        </w:rPr>
        <w:t>Projekttagebuch anlegen:</w:t>
      </w:r>
      <w:r>
        <w:rPr>
          <w:sz w:val="22"/>
          <w:szCs w:val="22"/>
        </w:rPr>
        <w:t xml:space="preserve"> Pro Team muss ein Projekttagebuch angelegt und während des Semesters laufend mit Inhalten gefüllt werden.</w:t>
      </w:r>
    </w:p>
    <w:p w14:paraId="50A0151B" w14:textId="327B00D2" w:rsidR="00DE257F" w:rsidRDefault="00DE257F" w:rsidP="00DE257F">
      <w:pPr>
        <w:pStyle w:val="Listenabsatz"/>
        <w:numPr>
          <w:ilvl w:val="1"/>
          <w:numId w:val="18"/>
        </w:numPr>
        <w:spacing w:before="120" w:after="120"/>
        <w:contextualSpacing w:val="0"/>
        <w:rPr>
          <w:sz w:val="22"/>
          <w:szCs w:val="22"/>
        </w:rPr>
      </w:pPr>
      <w:r w:rsidRPr="00DE257F">
        <w:rPr>
          <w:sz w:val="22"/>
          <w:szCs w:val="22"/>
        </w:rPr>
        <w:t xml:space="preserve">Das </w:t>
      </w:r>
      <w:r w:rsidR="00357D73">
        <w:rPr>
          <w:sz w:val="22"/>
          <w:szCs w:val="22"/>
        </w:rPr>
        <w:t>„</w:t>
      </w:r>
      <w:r>
        <w:rPr>
          <w:sz w:val="22"/>
          <w:szCs w:val="22"/>
        </w:rPr>
        <w:t>Design</w:t>
      </w:r>
      <w:r w:rsidR="00357D73">
        <w:rPr>
          <w:sz w:val="22"/>
          <w:szCs w:val="22"/>
        </w:rPr>
        <w:t>“</w:t>
      </w:r>
      <w:r>
        <w:rPr>
          <w:sz w:val="22"/>
          <w:szCs w:val="22"/>
        </w:rPr>
        <w:t xml:space="preserve"> kann selbst gewählt werden</w:t>
      </w:r>
      <w:r w:rsidR="00357D73">
        <w:rPr>
          <w:sz w:val="22"/>
          <w:szCs w:val="22"/>
        </w:rPr>
        <w:t>!</w:t>
      </w:r>
      <w:r>
        <w:rPr>
          <w:sz w:val="22"/>
          <w:szCs w:val="22"/>
        </w:rPr>
        <w:t xml:space="preserve"> </w:t>
      </w:r>
    </w:p>
    <w:p w14:paraId="19C9E953" w14:textId="6E0F63BB" w:rsidR="00DE257F" w:rsidRDefault="00DE257F" w:rsidP="00DE257F">
      <w:pPr>
        <w:pStyle w:val="Listenabsatz"/>
        <w:numPr>
          <w:ilvl w:val="1"/>
          <w:numId w:val="18"/>
        </w:numPr>
        <w:spacing w:before="120" w:after="120"/>
        <w:contextualSpacing w:val="0"/>
        <w:rPr>
          <w:sz w:val="22"/>
          <w:szCs w:val="22"/>
        </w:rPr>
      </w:pPr>
      <w:r w:rsidRPr="00357D73">
        <w:rPr>
          <w:b/>
          <w:bCs/>
          <w:sz w:val="22"/>
          <w:szCs w:val="22"/>
        </w:rPr>
        <w:t>Am Beginn des Tagebuchs</w:t>
      </w:r>
      <w:r>
        <w:rPr>
          <w:sz w:val="22"/>
          <w:szCs w:val="22"/>
        </w:rPr>
        <w:t xml:space="preserve"> müssen die </w:t>
      </w:r>
      <w:r w:rsidRPr="00357D73">
        <w:rPr>
          <w:b/>
          <w:bCs/>
          <w:sz w:val="22"/>
          <w:szCs w:val="22"/>
        </w:rPr>
        <w:t xml:space="preserve">Infos vom Deckblatt dieses Arbeitsblattes </w:t>
      </w:r>
      <w:r>
        <w:rPr>
          <w:sz w:val="22"/>
          <w:szCs w:val="22"/>
        </w:rPr>
        <w:t>ersichtlich sein.</w:t>
      </w:r>
    </w:p>
    <w:p w14:paraId="148F539D" w14:textId="5F354FD1" w:rsidR="00DE257F" w:rsidRPr="00075E2B" w:rsidRDefault="00DE257F" w:rsidP="00DE257F">
      <w:pPr>
        <w:pStyle w:val="Listenabsatz"/>
        <w:numPr>
          <w:ilvl w:val="1"/>
          <w:numId w:val="18"/>
        </w:numPr>
        <w:spacing w:before="120" w:after="120"/>
        <w:contextualSpacing w:val="0"/>
        <w:rPr>
          <w:b/>
          <w:bCs/>
          <w:sz w:val="22"/>
          <w:szCs w:val="22"/>
        </w:rPr>
      </w:pPr>
      <w:r w:rsidRPr="00357D73">
        <w:rPr>
          <w:b/>
          <w:bCs/>
          <w:sz w:val="22"/>
          <w:szCs w:val="22"/>
          <w:u w:val="single"/>
        </w:rPr>
        <w:t>Folgende Inhalte müssen im Tagebuch vorhanden sein</w:t>
      </w:r>
      <w:r w:rsidR="00075E2B" w:rsidRPr="00075E2B">
        <w:rPr>
          <w:b/>
          <w:bCs/>
          <w:sz w:val="22"/>
          <w:szCs w:val="22"/>
        </w:rPr>
        <w:t xml:space="preserve"> – zunächst ist </w:t>
      </w:r>
      <w:r w:rsidR="00357D73">
        <w:rPr>
          <w:b/>
          <w:bCs/>
          <w:sz w:val="22"/>
          <w:szCs w:val="22"/>
        </w:rPr>
        <w:t xml:space="preserve">die </w:t>
      </w:r>
      <w:r w:rsidR="00075E2B" w:rsidRPr="00075E2B">
        <w:rPr>
          <w:b/>
          <w:bCs/>
          <w:sz w:val="22"/>
          <w:szCs w:val="22"/>
        </w:rPr>
        <w:t>STRUKTUR anzulegen, die dann im Laufe des Semesters gefüllt wird</w:t>
      </w:r>
      <w:r w:rsidRPr="00075E2B">
        <w:rPr>
          <w:b/>
          <w:bCs/>
          <w:sz w:val="22"/>
          <w:szCs w:val="22"/>
        </w:rPr>
        <w:t>:</w:t>
      </w:r>
    </w:p>
    <w:p w14:paraId="4FCAC819" w14:textId="2320ADCB" w:rsidR="005935A1" w:rsidRPr="005935A1" w:rsidRDefault="00DE257F" w:rsidP="00DE257F">
      <w:pPr>
        <w:pStyle w:val="Listenabsatz"/>
        <w:numPr>
          <w:ilvl w:val="2"/>
          <w:numId w:val="18"/>
        </w:numPr>
        <w:spacing w:before="120" w:after="120"/>
        <w:contextualSpacing w:val="0"/>
        <w:rPr>
          <w:b/>
          <w:bCs/>
          <w:sz w:val="22"/>
          <w:szCs w:val="22"/>
        </w:rPr>
      </w:pPr>
      <w:r w:rsidRPr="005935A1">
        <w:rPr>
          <w:b/>
          <w:bCs/>
          <w:sz w:val="22"/>
          <w:szCs w:val="22"/>
        </w:rPr>
        <w:t>Wie ist das Team organisiert</w:t>
      </w:r>
      <w:r w:rsidR="005935A1">
        <w:rPr>
          <w:b/>
          <w:bCs/>
          <w:sz w:val="22"/>
          <w:szCs w:val="22"/>
        </w:rPr>
        <w:t xml:space="preserve"> + eingesetzte Tools</w:t>
      </w:r>
      <w:r w:rsidRPr="005935A1">
        <w:rPr>
          <w:b/>
          <w:bCs/>
          <w:sz w:val="22"/>
          <w:szCs w:val="22"/>
        </w:rPr>
        <w:t xml:space="preserve">? </w:t>
      </w:r>
    </w:p>
    <w:p w14:paraId="118482FB" w14:textId="5CA9817A" w:rsidR="00DE257F" w:rsidRPr="005935A1" w:rsidRDefault="00DE257F" w:rsidP="00DE257F">
      <w:pPr>
        <w:pStyle w:val="Listenabsatz"/>
        <w:numPr>
          <w:ilvl w:val="3"/>
          <w:numId w:val="18"/>
        </w:numPr>
        <w:spacing w:before="120" w:after="120"/>
        <w:contextualSpacing w:val="0"/>
        <w:rPr>
          <w:b/>
          <w:bCs/>
          <w:sz w:val="22"/>
          <w:szCs w:val="22"/>
        </w:rPr>
      </w:pPr>
      <w:r w:rsidRPr="005935A1">
        <w:rPr>
          <w:sz w:val="22"/>
          <w:szCs w:val="22"/>
        </w:rPr>
        <w:t>Rollen / wer hat welche Hauptverantwortung / wie wird die Arbeit untereinander aufgeteilt?</w:t>
      </w:r>
      <w:r w:rsidR="005935A1">
        <w:rPr>
          <w:sz w:val="22"/>
          <w:szCs w:val="22"/>
        </w:rPr>
        <w:t xml:space="preserve"> </w:t>
      </w:r>
      <w:r w:rsidRPr="005935A1">
        <w:rPr>
          <w:b/>
          <w:bCs/>
          <w:sz w:val="22"/>
          <w:szCs w:val="22"/>
        </w:rPr>
        <w:t>Achtung: ALLE im Team müssen auch einen Teil der Software programmieren!!!</w:t>
      </w:r>
    </w:p>
    <w:p w14:paraId="5628167A" w14:textId="77777777" w:rsidR="005935A1" w:rsidRDefault="00DE257F" w:rsidP="005935A1">
      <w:pPr>
        <w:pStyle w:val="Listenabsatz"/>
        <w:numPr>
          <w:ilvl w:val="3"/>
          <w:numId w:val="18"/>
        </w:numPr>
        <w:spacing w:before="120" w:after="120"/>
        <w:contextualSpacing w:val="0"/>
        <w:rPr>
          <w:sz w:val="22"/>
          <w:szCs w:val="22"/>
        </w:rPr>
      </w:pPr>
      <w:r w:rsidRPr="005935A1">
        <w:rPr>
          <w:sz w:val="22"/>
          <w:szCs w:val="22"/>
        </w:rPr>
        <w:t>Wie kommuniziert und kooperiert ihr miteinander?</w:t>
      </w:r>
      <w:r w:rsidR="005935A1" w:rsidRPr="005935A1">
        <w:rPr>
          <w:sz w:val="22"/>
          <w:szCs w:val="22"/>
        </w:rPr>
        <w:t xml:space="preserve"> </w:t>
      </w:r>
      <w:r w:rsidRPr="005935A1">
        <w:rPr>
          <w:sz w:val="22"/>
          <w:szCs w:val="22"/>
        </w:rPr>
        <w:t>Chat-Gruppe? Physische Treffen? …?</w:t>
      </w:r>
    </w:p>
    <w:p w14:paraId="1952F72B" w14:textId="195BB924" w:rsidR="00DE257F" w:rsidRPr="005935A1" w:rsidRDefault="00DE257F" w:rsidP="00DE257F">
      <w:pPr>
        <w:pStyle w:val="Listenabsatz"/>
        <w:numPr>
          <w:ilvl w:val="3"/>
          <w:numId w:val="18"/>
        </w:numPr>
        <w:spacing w:before="120" w:after="120"/>
        <w:contextualSpacing w:val="0"/>
        <w:rPr>
          <w:sz w:val="22"/>
          <w:szCs w:val="22"/>
        </w:rPr>
      </w:pPr>
      <w:r w:rsidRPr="005935A1">
        <w:rPr>
          <w:sz w:val="22"/>
          <w:szCs w:val="22"/>
        </w:rPr>
        <w:t>Welche Tools verwendet ihr, um euch zu organisieren / zu kommunizieren</w:t>
      </w:r>
      <w:r w:rsidR="005935A1" w:rsidRPr="005935A1">
        <w:rPr>
          <w:sz w:val="22"/>
          <w:szCs w:val="22"/>
        </w:rPr>
        <w:t xml:space="preserve"> bzw. welche Tools verwendet ihr generell im Projekt</w:t>
      </w:r>
      <w:r w:rsidRPr="005935A1">
        <w:rPr>
          <w:sz w:val="22"/>
          <w:szCs w:val="22"/>
        </w:rPr>
        <w:t xml:space="preserve">? Discord, </w:t>
      </w:r>
      <w:r w:rsidR="005935A1" w:rsidRPr="005935A1">
        <w:rPr>
          <w:sz w:val="22"/>
          <w:szCs w:val="22"/>
        </w:rPr>
        <w:t>Trello, Miro, …?</w:t>
      </w:r>
    </w:p>
    <w:p w14:paraId="280B74F7" w14:textId="7DA49F74" w:rsidR="005935A1" w:rsidRDefault="005935A1" w:rsidP="005935A1">
      <w:pPr>
        <w:pStyle w:val="Listenabsatz"/>
        <w:numPr>
          <w:ilvl w:val="2"/>
          <w:numId w:val="18"/>
        </w:numPr>
        <w:spacing w:before="120" w:after="120"/>
        <w:contextualSpacing w:val="0"/>
        <w:rPr>
          <w:sz w:val="22"/>
          <w:szCs w:val="22"/>
        </w:rPr>
      </w:pPr>
      <w:r w:rsidRPr="005935A1">
        <w:rPr>
          <w:sz w:val="22"/>
          <w:szCs w:val="22"/>
        </w:rPr>
        <w:t>Eine</w:t>
      </w:r>
      <w:r w:rsidRPr="005935A1">
        <w:rPr>
          <w:b/>
          <w:bCs/>
          <w:sz w:val="22"/>
          <w:szCs w:val="22"/>
        </w:rPr>
        <w:t xml:space="preserve"> „Story Map“</w:t>
      </w:r>
      <w:r>
        <w:rPr>
          <w:sz w:val="22"/>
          <w:szCs w:val="22"/>
        </w:rPr>
        <w:t xml:space="preserve">, in der die </w:t>
      </w:r>
      <w:r w:rsidRPr="005935A1">
        <w:rPr>
          <w:b/>
          <w:bCs/>
          <w:sz w:val="22"/>
          <w:szCs w:val="22"/>
        </w:rPr>
        <w:t>„zentrale User Journey“</w:t>
      </w:r>
      <w:r>
        <w:rPr>
          <w:sz w:val="22"/>
          <w:szCs w:val="22"/>
        </w:rPr>
        <w:t xml:space="preserve"> eurer Software abgebildet ist </w:t>
      </w:r>
    </w:p>
    <w:p w14:paraId="30C2C573" w14:textId="0C673253" w:rsidR="005935A1" w:rsidRDefault="005935A1" w:rsidP="005935A1">
      <w:pPr>
        <w:pStyle w:val="Listenabsatz"/>
        <w:numPr>
          <w:ilvl w:val="3"/>
          <w:numId w:val="18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>siehe Beispiel und Erklärung zu Story Mapping auf Moodle bzw. in den LV-Folien von Block 5!</w:t>
      </w:r>
    </w:p>
    <w:p w14:paraId="4E2DF56C" w14:textId="40D0955E" w:rsidR="005935A1" w:rsidRDefault="005935A1" w:rsidP="005935A1">
      <w:pPr>
        <w:pStyle w:val="Listenabsatz"/>
        <w:numPr>
          <w:ilvl w:val="2"/>
          <w:numId w:val="18"/>
        </w:numPr>
        <w:spacing w:before="120" w:after="120"/>
        <w:contextualSpacing w:val="0"/>
        <w:rPr>
          <w:sz w:val="22"/>
          <w:szCs w:val="22"/>
        </w:rPr>
      </w:pPr>
      <w:r w:rsidRPr="005935A1">
        <w:rPr>
          <w:b/>
          <w:bCs/>
          <w:sz w:val="22"/>
          <w:szCs w:val="22"/>
        </w:rPr>
        <w:t>Mockups</w:t>
      </w:r>
      <w:r>
        <w:rPr>
          <w:sz w:val="22"/>
          <w:szCs w:val="22"/>
        </w:rPr>
        <w:t xml:space="preserve"> </w:t>
      </w:r>
      <w:r w:rsidRPr="005935A1">
        <w:rPr>
          <w:b/>
          <w:bCs/>
          <w:sz w:val="22"/>
          <w:szCs w:val="22"/>
        </w:rPr>
        <w:t xml:space="preserve">aller </w:t>
      </w:r>
      <w:r>
        <w:rPr>
          <w:b/>
          <w:bCs/>
          <w:sz w:val="22"/>
          <w:szCs w:val="22"/>
        </w:rPr>
        <w:t>wesentlichen</w:t>
      </w:r>
      <w:r w:rsidRPr="005935A1">
        <w:rPr>
          <w:b/>
          <w:bCs/>
          <w:sz w:val="22"/>
          <w:szCs w:val="22"/>
        </w:rPr>
        <w:t xml:space="preserve"> Screens</w:t>
      </w:r>
      <w:r>
        <w:rPr>
          <w:sz w:val="22"/>
          <w:szCs w:val="22"/>
        </w:rPr>
        <w:t xml:space="preserve"> eurer Software</w:t>
      </w:r>
    </w:p>
    <w:p w14:paraId="69716BF4" w14:textId="12077159" w:rsidR="005935A1" w:rsidRDefault="005935A1" w:rsidP="005935A1">
      <w:pPr>
        <w:pStyle w:val="Listenabsatz"/>
        <w:numPr>
          <w:ilvl w:val="3"/>
          <w:numId w:val="18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>siehe Beispiele und Erklärung zu Mockups / Screen Prototyping auf Moodle in den LV-Folien von Block 5!</w:t>
      </w:r>
    </w:p>
    <w:p w14:paraId="5587800B" w14:textId="77777777" w:rsidR="005935A1" w:rsidRPr="00DE257F" w:rsidRDefault="005935A1" w:rsidP="005935A1">
      <w:pPr>
        <w:pStyle w:val="Listenabsatz"/>
        <w:numPr>
          <w:ilvl w:val="3"/>
          <w:numId w:val="18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Ihr könnt diese mit der Hand zeichnen, oder eine entsprechende Software dafür verwenden (z.B. Miro, Balsamiq, </w:t>
      </w:r>
      <w:proofErr w:type="gramStart"/>
      <w:r>
        <w:rPr>
          <w:sz w:val="22"/>
          <w:szCs w:val="22"/>
        </w:rPr>
        <w:t>Figma,…</w:t>
      </w:r>
      <w:proofErr w:type="gramEnd"/>
      <w:r>
        <w:rPr>
          <w:sz w:val="22"/>
          <w:szCs w:val="22"/>
        </w:rPr>
        <w:t>)</w:t>
      </w:r>
    </w:p>
    <w:p w14:paraId="7154993C" w14:textId="4FEFFA96" w:rsidR="005935A1" w:rsidRPr="00C73A00" w:rsidRDefault="00C73A00" w:rsidP="00C73A00">
      <w:pPr>
        <w:pStyle w:val="Listenabsatz"/>
        <w:numPr>
          <w:ilvl w:val="2"/>
          <w:numId w:val="18"/>
        </w:numPr>
        <w:spacing w:before="120" w:after="120"/>
        <w:contextualSpacing w:val="0"/>
        <w:rPr>
          <w:b/>
          <w:bCs/>
          <w:sz w:val="22"/>
          <w:szCs w:val="22"/>
        </w:rPr>
      </w:pPr>
      <w:r w:rsidRPr="00C73A00">
        <w:rPr>
          <w:b/>
          <w:bCs/>
          <w:sz w:val="22"/>
          <w:szCs w:val="22"/>
        </w:rPr>
        <w:t>Beschreibung von wesentlichen Vorkommnissen im Projekt und wesentlichen Entscheidungen bzw. Ergebnissen</w:t>
      </w:r>
    </w:p>
    <w:p w14:paraId="2A925A7C" w14:textId="47D080A9" w:rsidR="00C73A00" w:rsidRDefault="00C73A00" w:rsidP="00C73A00">
      <w:pPr>
        <w:pStyle w:val="Listenabsatz"/>
        <w:numPr>
          <w:ilvl w:val="3"/>
          <w:numId w:val="18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>Projekt-Zeitplan / Zeiteinteilung bis zur Präsentation</w:t>
      </w:r>
    </w:p>
    <w:p w14:paraId="5EC003C2" w14:textId="4B9EC6BF" w:rsidR="00C73A00" w:rsidRDefault="00C73A00" w:rsidP="00C73A00">
      <w:pPr>
        <w:pStyle w:val="Listenabsatz"/>
        <w:numPr>
          <w:ilvl w:val="3"/>
          <w:numId w:val="18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Meetings in denen Entscheidungen getroffen wurden / welche Entscheidungen wurden getroffen? </w:t>
      </w:r>
    </w:p>
    <w:p w14:paraId="5DA8A998" w14:textId="77777777" w:rsidR="00C73A00" w:rsidRDefault="00C73A00" w:rsidP="00C73A00">
      <w:pPr>
        <w:pStyle w:val="Listenabsatz"/>
        <w:numPr>
          <w:ilvl w:val="3"/>
          <w:numId w:val="18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>Erkenntnisse im Rahmen der Software-Umsetzung (z.B. Algorithmen, die für eine Spiel-Logik eingesetzt wurden, Veränderungen im Team was die Arbeitsaufteilung betrifft, Learnings aus (technischen) Problemen, die gemeistert wurden.</w:t>
      </w:r>
    </w:p>
    <w:p w14:paraId="47291BD4" w14:textId="77777777" w:rsidR="00C73A00" w:rsidRDefault="00C73A00" w:rsidP="00C73A00">
      <w:pPr>
        <w:pStyle w:val="Listenabsatz"/>
        <w:numPr>
          <w:ilvl w:val="3"/>
          <w:numId w:val="18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>Ergebnisse aus den Teamarbeits-Übungen: „Das gemeinsame Bild</w:t>
      </w:r>
      <w:proofErr w:type="gramStart"/>
      <w:r>
        <w:rPr>
          <w:sz w:val="22"/>
          <w:szCs w:val="22"/>
        </w:rPr>
        <w:t>“,…</w:t>
      </w:r>
      <w:proofErr w:type="gramEnd"/>
    </w:p>
    <w:p w14:paraId="454CD51C" w14:textId="77777777" w:rsidR="00C73A00" w:rsidRDefault="00C73A00" w:rsidP="00C73A00">
      <w:pPr>
        <w:pStyle w:val="Listenabsatz"/>
        <w:numPr>
          <w:ilvl w:val="3"/>
          <w:numId w:val="18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>…eben wie ein Tagebuch, in das man wichtige Dinge hineinschreibt…</w:t>
      </w:r>
    </w:p>
    <w:p w14:paraId="7435DF41" w14:textId="03E7EA18" w:rsidR="00C73A00" w:rsidRPr="00C73A00" w:rsidRDefault="00C73A00" w:rsidP="00C73A00">
      <w:pPr>
        <w:pStyle w:val="Listenabsatz"/>
        <w:numPr>
          <w:ilvl w:val="2"/>
          <w:numId w:val="18"/>
        </w:numPr>
        <w:spacing w:before="120" w:after="120"/>
        <w:contextualSpacing w:val="0"/>
        <w:rPr>
          <w:b/>
          <w:bCs/>
          <w:sz w:val="22"/>
          <w:szCs w:val="22"/>
        </w:rPr>
      </w:pPr>
      <w:r w:rsidRPr="00C73A00">
        <w:rPr>
          <w:b/>
          <w:bCs/>
          <w:sz w:val="22"/>
          <w:szCs w:val="22"/>
        </w:rPr>
        <w:t xml:space="preserve">Projekt-Retrospektive </w:t>
      </w:r>
    </w:p>
    <w:p w14:paraId="3B9C14C4" w14:textId="62E7EFEC" w:rsidR="00C73A00" w:rsidRDefault="00C73A00" w:rsidP="00C73A00">
      <w:pPr>
        <w:pStyle w:val="Listenabsatz"/>
        <w:numPr>
          <w:ilvl w:val="3"/>
          <w:numId w:val="18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>Im Jänner vor der End-Abgabe verfasst ihr gemeinsam eine Retrospektive über das umgesetzte Projekt: Was hat gut funktioniert, was hat weniger gut funktioniert, was sollte man im nächsten Projekt anders machen und warum?</w:t>
      </w:r>
    </w:p>
    <w:p w14:paraId="16347707" w14:textId="23C3629A" w:rsidR="00C73A00" w:rsidRDefault="00C73A00" w:rsidP="00C73A00">
      <w:pPr>
        <w:pStyle w:val="Listenabsatz"/>
        <w:numPr>
          <w:ilvl w:val="3"/>
          <w:numId w:val="18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>Bis dahin hat auch ein eigener LV-Block zum Thema „Retrospektiven“ stattgefunden inklusive LV-Slides auf Moodle.</w:t>
      </w:r>
    </w:p>
    <w:sectPr w:rsidR="00C73A00">
      <w:headerReference w:type="first" r:id="rId10"/>
      <w:pgSz w:w="11907" w:h="16840" w:code="9"/>
      <w:pgMar w:top="1701" w:right="1418" w:bottom="1134" w:left="1701" w:header="567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46638" w14:textId="77777777" w:rsidR="00D71381" w:rsidRDefault="00D71381">
      <w:r>
        <w:separator/>
      </w:r>
    </w:p>
  </w:endnote>
  <w:endnote w:type="continuationSeparator" w:id="0">
    <w:p w14:paraId="4A32E37B" w14:textId="77777777" w:rsidR="00D71381" w:rsidRDefault="00D71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18C96" w14:textId="77777777" w:rsidR="006F3505" w:rsidRDefault="006F3505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D3B4610" w14:textId="77777777" w:rsidR="006F3505" w:rsidRDefault="006F3505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45CC3" w14:textId="77777777" w:rsidR="00D71381" w:rsidRDefault="00D71381">
      <w:r>
        <w:separator/>
      </w:r>
    </w:p>
  </w:footnote>
  <w:footnote w:type="continuationSeparator" w:id="0">
    <w:p w14:paraId="1B4AA3D9" w14:textId="77777777" w:rsidR="00D71381" w:rsidRDefault="00D71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77454" w14:textId="5D4CB760" w:rsidR="005935A1" w:rsidRDefault="005935A1">
    <w:pPr>
      <w:pStyle w:val="Kopfzeile"/>
    </w:pPr>
  </w:p>
  <w:p w14:paraId="0E8E2349" w14:textId="77777777" w:rsidR="005935A1" w:rsidRDefault="005935A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C0EB2" w14:textId="77777777" w:rsidR="006F3505" w:rsidRPr="002D35F2" w:rsidRDefault="006F3505" w:rsidP="002D35F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804E5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1AFD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68C98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26A7E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121A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8ABE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52E3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88BC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3042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924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23F9D"/>
    <w:multiLevelType w:val="hybridMultilevel"/>
    <w:tmpl w:val="7402F64E"/>
    <w:lvl w:ilvl="0" w:tplc="0A361E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C1F298B"/>
    <w:multiLevelType w:val="singleLevel"/>
    <w:tmpl w:val="B336C0C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16A6136D"/>
    <w:multiLevelType w:val="multilevel"/>
    <w:tmpl w:val="26002D94"/>
    <w:lvl w:ilvl="0">
      <w:start w:val="1"/>
      <w:numFmt w:val="decimal"/>
      <w:pStyle w:val="berschrift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36E4164"/>
    <w:multiLevelType w:val="hybridMultilevel"/>
    <w:tmpl w:val="BBF647A2"/>
    <w:lvl w:ilvl="0" w:tplc="FFFFFFFF">
      <w:start w:val="1"/>
      <w:numFmt w:val="bullet"/>
      <w:lvlText w:val=""/>
      <w:lvlJc w:val="left"/>
      <w:pPr>
        <w:tabs>
          <w:tab w:val="num" w:pos="888"/>
        </w:tabs>
        <w:ind w:left="88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08"/>
        </w:tabs>
        <w:ind w:left="16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8"/>
        </w:tabs>
        <w:ind w:left="23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8"/>
        </w:tabs>
        <w:ind w:left="30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8"/>
        </w:tabs>
        <w:ind w:left="37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8"/>
        </w:tabs>
        <w:ind w:left="44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8"/>
        </w:tabs>
        <w:ind w:left="52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8"/>
        </w:tabs>
        <w:ind w:left="59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8"/>
        </w:tabs>
        <w:ind w:left="6648" w:hanging="360"/>
      </w:pPr>
      <w:rPr>
        <w:rFonts w:ascii="Wingdings" w:hAnsi="Wingdings" w:hint="default"/>
      </w:rPr>
    </w:lvl>
  </w:abstractNum>
  <w:abstractNum w:abstractNumId="14" w15:restartNumberingAfterBreak="0">
    <w:nsid w:val="6C9265FF"/>
    <w:multiLevelType w:val="hybridMultilevel"/>
    <w:tmpl w:val="E7A66A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3C3592"/>
    <w:multiLevelType w:val="hybridMultilevel"/>
    <w:tmpl w:val="CBBCA876"/>
    <w:lvl w:ilvl="0" w:tplc="0250207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C76F4"/>
    <w:multiLevelType w:val="singleLevel"/>
    <w:tmpl w:val="B336C0C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7D6011F1"/>
    <w:multiLevelType w:val="singleLevel"/>
    <w:tmpl w:val="B336C0C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2074890402">
    <w:abstractNumId w:val="17"/>
  </w:num>
  <w:num w:numId="2" w16cid:durableId="804546683">
    <w:abstractNumId w:val="11"/>
  </w:num>
  <w:num w:numId="3" w16cid:durableId="58554629">
    <w:abstractNumId w:val="16"/>
  </w:num>
  <w:num w:numId="4" w16cid:durableId="376856220">
    <w:abstractNumId w:val="13"/>
  </w:num>
  <w:num w:numId="5" w16cid:durableId="1148086161">
    <w:abstractNumId w:val="9"/>
  </w:num>
  <w:num w:numId="6" w16cid:durableId="2041322143">
    <w:abstractNumId w:val="7"/>
  </w:num>
  <w:num w:numId="7" w16cid:durableId="1859003653">
    <w:abstractNumId w:val="6"/>
  </w:num>
  <w:num w:numId="8" w16cid:durableId="1727871607">
    <w:abstractNumId w:val="5"/>
  </w:num>
  <w:num w:numId="9" w16cid:durableId="520970788">
    <w:abstractNumId w:val="4"/>
  </w:num>
  <w:num w:numId="10" w16cid:durableId="1162964222">
    <w:abstractNumId w:val="8"/>
  </w:num>
  <w:num w:numId="11" w16cid:durableId="667559662">
    <w:abstractNumId w:val="3"/>
  </w:num>
  <w:num w:numId="12" w16cid:durableId="987169873">
    <w:abstractNumId w:val="2"/>
  </w:num>
  <w:num w:numId="13" w16cid:durableId="1339190724">
    <w:abstractNumId w:val="1"/>
  </w:num>
  <w:num w:numId="14" w16cid:durableId="1473131488">
    <w:abstractNumId w:val="0"/>
  </w:num>
  <w:num w:numId="15" w16cid:durableId="1571841573">
    <w:abstractNumId w:val="12"/>
  </w:num>
  <w:num w:numId="16" w16cid:durableId="1947427020">
    <w:abstractNumId w:val="10"/>
  </w:num>
  <w:num w:numId="17" w16cid:durableId="1350718995">
    <w:abstractNumId w:val="14"/>
  </w:num>
  <w:num w:numId="18" w16cid:durableId="3476809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activeWritingStyle w:appName="MSWord" w:lang="de-DE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8D"/>
    <w:rsid w:val="00075E2B"/>
    <w:rsid w:val="00121401"/>
    <w:rsid w:val="001433F4"/>
    <w:rsid w:val="00213BDC"/>
    <w:rsid w:val="002D35F2"/>
    <w:rsid w:val="002D7539"/>
    <w:rsid w:val="0030071B"/>
    <w:rsid w:val="00320ABE"/>
    <w:rsid w:val="00357D73"/>
    <w:rsid w:val="00396E18"/>
    <w:rsid w:val="00422C0C"/>
    <w:rsid w:val="004B678D"/>
    <w:rsid w:val="0050055E"/>
    <w:rsid w:val="00534445"/>
    <w:rsid w:val="00540788"/>
    <w:rsid w:val="00565E8D"/>
    <w:rsid w:val="00577122"/>
    <w:rsid w:val="005935A1"/>
    <w:rsid w:val="00593F6C"/>
    <w:rsid w:val="005D2B79"/>
    <w:rsid w:val="00604A0D"/>
    <w:rsid w:val="00632E19"/>
    <w:rsid w:val="006801D3"/>
    <w:rsid w:val="00685872"/>
    <w:rsid w:val="006F3505"/>
    <w:rsid w:val="00816B6C"/>
    <w:rsid w:val="00962186"/>
    <w:rsid w:val="00984225"/>
    <w:rsid w:val="009A6F54"/>
    <w:rsid w:val="009B21C0"/>
    <w:rsid w:val="00A17488"/>
    <w:rsid w:val="00A858FC"/>
    <w:rsid w:val="00AB32D1"/>
    <w:rsid w:val="00B168E8"/>
    <w:rsid w:val="00B207F8"/>
    <w:rsid w:val="00B656DC"/>
    <w:rsid w:val="00B70358"/>
    <w:rsid w:val="00B86884"/>
    <w:rsid w:val="00C73A00"/>
    <w:rsid w:val="00D71381"/>
    <w:rsid w:val="00DE257F"/>
    <w:rsid w:val="00E260F0"/>
    <w:rsid w:val="00EF0BEB"/>
    <w:rsid w:val="00F67C5A"/>
    <w:rsid w:val="00FF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188F67"/>
  <w15:chartTrackingRefBased/>
  <w15:docId w15:val="{37D785F2-2B55-4744-A393-2563234F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line="280" w:lineRule="atLeast"/>
      <w:jc w:val="both"/>
    </w:pPr>
    <w:rPr>
      <w:rFonts w:ascii="Arial" w:hAnsi="Arial"/>
      <w:sz w:val="24"/>
      <w:lang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5"/>
      </w:numPr>
      <w:suppressAutoHyphens/>
      <w:spacing w:before="480" w:after="240"/>
      <w:ind w:left="431" w:hanging="431"/>
      <w:outlineLvl w:val="0"/>
    </w:pPr>
    <w:rPr>
      <w:b/>
      <w:caps/>
      <w:sz w:val="28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5"/>
      </w:numPr>
      <w:suppressAutoHyphens/>
      <w:spacing w:before="480" w:after="240"/>
      <w:ind w:left="578" w:hanging="578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5"/>
      </w:numPr>
      <w:spacing w:before="480" w:after="24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pPr>
      <w:keepNext/>
      <w:jc w:val="center"/>
      <w:outlineLvl w:val="3"/>
    </w:pPr>
    <w:rPr>
      <w:b/>
      <w:bCs/>
      <w:sz w:val="40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  <w:rPr>
      <w:sz w:val="20"/>
      <w:lang w:eastAsia="de-DE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sz w:val="20"/>
      <w:lang w:eastAsia="de-DE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Funotentext">
    <w:name w:val="footnote text"/>
    <w:basedOn w:val="Standard"/>
    <w:semiHidden/>
    <w:rPr>
      <w:sz w:val="20"/>
    </w:rPr>
  </w:style>
  <w:style w:type="paragraph" w:styleId="Titel">
    <w:name w:val="Title"/>
    <w:basedOn w:val="Standard"/>
    <w:qFormat/>
    <w:pPr>
      <w:jc w:val="center"/>
    </w:pPr>
    <w:rPr>
      <w:b/>
      <w:sz w:val="36"/>
      <w:szCs w:val="24"/>
      <w:lang w:eastAsia="de-DE"/>
    </w:rPr>
  </w:style>
  <w:style w:type="paragraph" w:styleId="Untertitel">
    <w:name w:val="Subtitle"/>
    <w:basedOn w:val="Standard"/>
    <w:qFormat/>
    <w:pPr>
      <w:spacing w:after="240"/>
      <w:outlineLvl w:val="0"/>
    </w:pPr>
    <w:rPr>
      <w:rFonts w:cs="Arial"/>
      <w:smallCaps/>
      <w:sz w:val="44"/>
      <w:szCs w:val="24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Verzeichnis1">
    <w:name w:val="toc 1"/>
    <w:basedOn w:val="Standard"/>
    <w:next w:val="Standard"/>
    <w:semiHidden/>
    <w:pPr>
      <w:spacing w:before="180" w:after="120"/>
    </w:pPr>
    <w:rPr>
      <w:b/>
      <w:smallCaps/>
      <w:sz w:val="28"/>
    </w:rPr>
  </w:style>
  <w:style w:type="paragraph" w:styleId="Verzeichnis2">
    <w:name w:val="toc 2"/>
    <w:basedOn w:val="Standard"/>
    <w:next w:val="Standard"/>
    <w:semiHidden/>
    <w:pPr>
      <w:tabs>
        <w:tab w:val="left" w:pos="851"/>
        <w:tab w:val="right" w:leader="dot" w:pos="8789"/>
      </w:tabs>
      <w:spacing w:before="60" w:after="60"/>
    </w:pPr>
    <w:rPr>
      <w:b/>
    </w:rPr>
  </w:style>
  <w:style w:type="paragraph" w:styleId="Verzeichnis3">
    <w:name w:val="toc 3"/>
    <w:basedOn w:val="Standard"/>
    <w:next w:val="Standard"/>
    <w:semiHidden/>
    <w:pPr>
      <w:ind w:left="480"/>
    </w:pPr>
  </w:style>
  <w:style w:type="paragraph" w:styleId="Verzeichnis4">
    <w:name w:val="toc 4"/>
    <w:basedOn w:val="Standard"/>
    <w:next w:val="Standard"/>
    <w:autoRedefine/>
    <w:semiHidden/>
    <w:pPr>
      <w:ind w:left="720"/>
    </w:p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paragraph" w:styleId="Beschriftung">
    <w:name w:val="caption"/>
    <w:basedOn w:val="Standard"/>
    <w:next w:val="Standard"/>
    <w:qFormat/>
    <w:pPr>
      <w:spacing w:before="120" w:after="240"/>
      <w:jc w:val="center"/>
    </w:pPr>
    <w:rPr>
      <w:bCs/>
      <w:sz w:val="20"/>
    </w:rPr>
  </w:style>
  <w:style w:type="paragraph" w:styleId="Index1">
    <w:name w:val="index 1"/>
    <w:basedOn w:val="Standard"/>
    <w:next w:val="Standard"/>
    <w:autoRedefine/>
    <w:semiHidden/>
    <w:pPr>
      <w:ind w:left="240" w:hanging="240"/>
    </w:pPr>
  </w:style>
  <w:style w:type="character" w:styleId="Seitenzahl">
    <w:name w:val="page number"/>
    <w:basedOn w:val="Absatz-Standardschriftart"/>
  </w:style>
  <w:style w:type="paragraph" w:styleId="Abbildungsverzeichnis">
    <w:name w:val="table of figures"/>
    <w:basedOn w:val="Standard"/>
    <w:next w:val="Standard"/>
    <w:semiHidden/>
    <w:pPr>
      <w:ind w:left="480" w:hanging="480"/>
    </w:pPr>
  </w:style>
  <w:style w:type="paragraph" w:styleId="Textkrper">
    <w:name w:val="Body Text"/>
    <w:basedOn w:val="Standard"/>
    <w:pPr>
      <w:tabs>
        <w:tab w:val="left" w:pos="1843"/>
      </w:tabs>
    </w:pPr>
    <w:rPr>
      <w:rFonts w:cs="Arial"/>
      <w:color w:val="000000"/>
      <w:sz w:val="22"/>
    </w:rPr>
  </w:style>
  <w:style w:type="paragraph" w:customStyle="1" w:styleId="Anhangelemente">
    <w:name w:val="Anhangelemente"/>
    <w:basedOn w:val="Standard"/>
    <w:next w:val="Standard"/>
    <w:pPr>
      <w:spacing w:after="240"/>
    </w:pPr>
    <w:rPr>
      <w:b/>
      <w:bCs/>
      <w:smallCaps/>
      <w:sz w:val="28"/>
    </w:rPr>
  </w:style>
  <w:style w:type="paragraph" w:customStyle="1" w:styleId="Anhang">
    <w:name w:val="Anhang"/>
    <w:basedOn w:val="Standard"/>
    <w:next w:val="Standard"/>
    <w:pPr>
      <w:spacing w:after="240"/>
    </w:pPr>
    <w:rPr>
      <w:b/>
      <w:sz w:val="28"/>
    </w:rPr>
  </w:style>
  <w:style w:type="table" w:styleId="Tabellenraster">
    <w:name w:val="Table Grid"/>
    <w:basedOn w:val="NormaleTabelle"/>
    <w:rsid w:val="00680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96E18"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  <w:rsid w:val="005935A1"/>
    <w:rPr>
      <w:rFonts w:ascii="Arial" w:hAnsi="Arial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ITTK\0159_ITT\ITTK%20Studiengang\Ablage\Allgemeine%20Infos\Diplomarbeit\DA_Vorlage_Arial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DA_Vorlage_Arial</Template>
  <TotalTime>0</TotalTime>
  <Pages>3</Pages>
  <Words>421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Dokumentenvorlage für Diplomarbeit (Arial)</vt:lpstr>
    </vt:vector>
  </TitlesOfParts>
  <Company>FH Campus Wien</Company>
  <LinksUpToDate>false</LinksUpToDate>
  <CharactersWithSpaces>3069</CharactersWithSpaces>
  <SharedDoc>false</SharedDoc>
  <HLinks>
    <vt:vector size="6" baseType="variant">
      <vt:variant>
        <vt:i4>7995480</vt:i4>
      </vt:variant>
      <vt:variant>
        <vt:i4>0</vt:i4>
      </vt:variant>
      <vt:variant>
        <vt:i4>0</vt:i4>
      </vt:variant>
      <vt:variant>
        <vt:i4>5</vt:i4>
      </vt:variant>
      <vt:variant>
        <vt:lpwstr>mailto:informatik@fh-campuswien.ac.at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Dokumentenvorlage für Diplomarbeit (Arial)</dc:title>
  <dc:subject/>
  <dc:creator>kastr</dc:creator>
  <cp:keywords/>
  <cp:lastModifiedBy>Rana Soliman</cp:lastModifiedBy>
  <cp:revision>2</cp:revision>
  <cp:lastPrinted>2003-10-29T15:54:00Z</cp:lastPrinted>
  <dcterms:created xsi:type="dcterms:W3CDTF">2024-11-26T17:56:00Z</dcterms:created>
  <dcterms:modified xsi:type="dcterms:W3CDTF">2024-11-26T17:56:00Z</dcterms:modified>
</cp:coreProperties>
</file>